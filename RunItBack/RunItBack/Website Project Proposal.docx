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26504D" w:rsidRDefault="00CC609E" w:rsidP="0026504D">
      <w:pPr>
        <w:pStyle w:val="Title"/>
      </w:pPr>
      <w:r>
        <w:t xml:space="preserve">Website Project Proposal </w:t>
      </w:r>
    </w:p>
    <w:p w:rsidR="00CC609E" w:rsidRDefault="00CC609E" w:rsidP="00FB049B">
      <w:pPr>
        <w:pStyle w:val="Heading1"/>
        <w:numPr>
          <w:ilvl w:val="0"/>
          <w:numId w:val="0"/>
        </w:numPr>
      </w:pPr>
      <w:bookmarkStart w:id="0" w:name="_Hlk487785372"/>
      <w:bookmarkEnd w:id="0"/>
      <w:r>
        <w:t>Ran It Back – Clothing Website</w:t>
      </w:r>
    </w:p>
    <w:p w:rsidR="0026484A" w:rsidRPr="00CC609E" w:rsidRDefault="00CC609E" w:rsidP="00CC609E">
      <w:pPr>
        <w:spacing w:before="120" w:line="600" w:lineRule="auto"/>
      </w:pPr>
      <w:r w:rsidRPr="00CC609E">
        <w:rPr>
          <w:b/>
          <w:bCs/>
        </w:rPr>
        <w:t>Prepared by:</w:t>
      </w:r>
      <w:r w:rsidRPr="00CC609E">
        <w:t xml:space="preserve"> </w:t>
      </w:r>
      <w:r>
        <w:t>KGOLOFELO MKHONTO</w:t>
      </w:r>
      <w:r w:rsidRPr="00CC609E">
        <w:br/>
      </w:r>
      <w:proofErr w:type="spellStart"/>
      <w:r w:rsidRPr="00CC609E">
        <w:rPr>
          <w:b/>
          <w:bCs/>
        </w:rPr>
        <w:t>Organisation</w:t>
      </w:r>
      <w:proofErr w:type="spellEnd"/>
      <w:r w:rsidRPr="00CC609E">
        <w:rPr>
          <w:b/>
          <w:bCs/>
        </w:rPr>
        <w:t xml:space="preserve"> Name:</w:t>
      </w:r>
      <w:r w:rsidRPr="00CC609E">
        <w:t xml:space="preserve"> </w:t>
      </w:r>
      <w:r>
        <w:t>RUN IT BACK</w:t>
      </w:r>
      <w:r w:rsidRPr="00CC609E">
        <w:br/>
      </w:r>
      <w:r w:rsidRPr="00CC609E">
        <w:rPr>
          <w:b/>
          <w:bCs/>
        </w:rPr>
        <w:t>Date:</w:t>
      </w:r>
      <w:r w:rsidRPr="00CC609E">
        <w:t xml:space="preserve"> </w:t>
      </w:r>
      <w:r>
        <w:t>AUGUST</w:t>
      </w:r>
      <w:r w:rsidRPr="00CC609E">
        <w:t xml:space="preserve"> 2025</w:t>
      </w:r>
      <w:r w:rsidRPr="00CC609E">
        <w:br/>
      </w:r>
      <w:r w:rsidRPr="00CC609E">
        <w:rPr>
          <w:b/>
          <w:bCs/>
        </w:rPr>
        <w:t>Submission For:</w:t>
      </w:r>
      <w:r w:rsidRPr="00CC609E">
        <w:t xml:space="preserve"> [</w:t>
      </w:r>
      <w:r>
        <w:t>WEDE502</w:t>
      </w:r>
      <w:r w:rsidRPr="00CC609E">
        <w:t>]</w:t>
      </w:r>
    </w:p>
    <w:p w:rsidR="0026484A" w:rsidRPr="0026504D" w:rsidRDefault="009116B5" w:rsidP="0026504D">
      <w:pPr>
        <w:pStyle w:val="Heading1-PageBreak"/>
      </w:pPr>
      <w:r>
        <w:lastRenderedPageBreak/>
        <w:t>TABLE OF CONTENTS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1.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Organisation Details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1.1 Name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1.2 Brief History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1.3 Mission &amp; Vision Statements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1.4 Target Audience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2.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Website Goals and Objectives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3.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Current Website Analysis (if applicable)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4.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Proposed Website Features and Functionality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 xml:space="preserve">5. 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Design and User Experience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9116B5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Colour</w:t>
      </w:r>
      <w:proofErr w:type="gramEnd"/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Scheme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9116B5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Typography</w:t>
      </w:r>
      <w:proofErr w:type="gramEnd"/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9116B5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Layout</w:t>
      </w:r>
      <w:proofErr w:type="gramEnd"/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and Design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9116B5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User</w:t>
      </w:r>
      <w:proofErr w:type="gramEnd"/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Experience Considerations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9116B5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Low</w:t>
      </w:r>
      <w:proofErr w:type="gramEnd"/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-Fidelity Wireframes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6.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Technical Requirements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7.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Timeline and Milestones</w:t>
      </w:r>
    </w:p>
    <w:p w:rsidR="009116B5" w:rsidRPr="009116B5" w:rsidRDefault="009116B5" w:rsidP="00911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Symbol" w:cs="Times New Roman"/>
          <w:sz w:val="24"/>
          <w:szCs w:val="24"/>
          <w:lang w:val="en-ZA" w:eastAsia="en-ZA"/>
        </w:rPr>
        <w:t>8.</w:t>
      </w:r>
      <w:r w:rsidRPr="009116B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References</w:t>
      </w:r>
    </w:p>
    <w:p w:rsidR="009853E9" w:rsidRPr="00D902A4" w:rsidRDefault="009853E9" w:rsidP="00B53817"/>
    <w:p w:rsidR="007734A8" w:rsidRPr="007734A8" w:rsidRDefault="007734A8" w:rsidP="007734A8">
      <w:pPr>
        <w:pStyle w:val="Heading1-PageBreak"/>
        <w:rPr>
          <w:rStyle w:val="Strong"/>
        </w:rPr>
      </w:pPr>
      <w:r>
        <w:lastRenderedPageBreak/>
        <w:t>1.Organisation Details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1.1 Name</w:t>
      </w:r>
    </w:p>
    <w:p w:rsidR="007734A8" w:rsidRPr="007734A8" w:rsidRDefault="007734A8" w:rsidP="0077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Ran It Back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1.2 Brief History</w:t>
      </w:r>
    </w:p>
    <w:p w:rsidR="007734A8" w:rsidRPr="007734A8" w:rsidRDefault="007734A8" w:rsidP="0077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>Ran It Back</w:t>
      </w: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was founded in 2023 by a group of young creatives passionate about urban fashion and street culture. What started as a limited-run t-shirt drop on social media quickly gained traction within local communities. With consistent social media engagement and collaborations, Ran It Back evolved into a full-fledged streetwear brand committed to bold designs, cultural relevance, and self-expression.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1.3 Mission Statement</w:t>
      </w:r>
    </w:p>
    <w:p w:rsidR="007734A8" w:rsidRPr="007734A8" w:rsidRDefault="007734A8" w:rsidP="0077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>To empower individuals to express their identity and creativity through high-quality, street-inspired fashion.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1.4 Vision Statement</w:t>
      </w:r>
    </w:p>
    <w:p w:rsidR="007734A8" w:rsidRPr="007734A8" w:rsidRDefault="007734A8" w:rsidP="0077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>To become a globally recognized streetwear brand representing authenticity, resilience, and urban culture.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1.5 Target Audience</w:t>
      </w:r>
    </w:p>
    <w:p w:rsidR="007734A8" w:rsidRPr="007734A8" w:rsidRDefault="007734A8" w:rsidP="007734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Ages 16–35</w:t>
      </w:r>
    </w:p>
    <w:p w:rsidR="007734A8" w:rsidRPr="007734A8" w:rsidRDefault="007734A8" w:rsidP="007734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Urban youth and creatives</w:t>
      </w:r>
    </w:p>
    <w:p w:rsidR="007734A8" w:rsidRPr="007734A8" w:rsidRDefault="007734A8" w:rsidP="007734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Streetwear enthusiasts and sneakerheads</w:t>
      </w:r>
    </w:p>
    <w:p w:rsidR="007734A8" w:rsidRPr="007734A8" w:rsidRDefault="007734A8" w:rsidP="007734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Fans of hip-hop, skate, and pop culture</w:t>
      </w:r>
    </w:p>
    <w:p w:rsidR="007734A8" w:rsidRPr="007734A8" w:rsidRDefault="007734A8" w:rsidP="007734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Located in the US, UK, Australia, and global online markets</w:t>
      </w:r>
    </w:p>
    <w:p w:rsidR="00457BEB" w:rsidRPr="007734A8" w:rsidRDefault="00457BEB" w:rsidP="007734A8"/>
    <w:p w:rsidR="00D902A4" w:rsidRPr="007734A8" w:rsidRDefault="007734A8" w:rsidP="007734A8">
      <w:pPr>
        <w:pStyle w:val="Heading1-PageBreak"/>
      </w:pPr>
      <w:r>
        <w:lastRenderedPageBreak/>
        <w:t xml:space="preserve">2. </w:t>
      </w:r>
      <w:r w:rsidRPr="007734A8">
        <w:t>Website Goals and Objectives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Specific Goals:</w:t>
      </w:r>
    </w:p>
    <w:p w:rsidR="007734A8" w:rsidRPr="007734A8" w:rsidRDefault="007734A8" w:rsidP="007734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Sell Ran It Back clothing and accessories online</w:t>
      </w:r>
    </w:p>
    <w:p w:rsidR="007734A8" w:rsidRPr="007734A8" w:rsidRDefault="007734A8" w:rsidP="007734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Establish a strong digital brand identity</w:t>
      </w:r>
    </w:p>
    <w:p w:rsidR="007734A8" w:rsidRPr="007734A8" w:rsidRDefault="007734A8" w:rsidP="007734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Grow organic traffic via SEO and social media links</w:t>
      </w:r>
    </w:p>
    <w:p w:rsidR="007734A8" w:rsidRPr="007734A8" w:rsidRDefault="007734A8" w:rsidP="007734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Collect customer emails for future marketing</w:t>
      </w:r>
    </w:p>
    <w:p w:rsidR="007734A8" w:rsidRPr="007734A8" w:rsidRDefault="007734A8" w:rsidP="007734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Promote drops, collaborations, and limited-edition items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Key Performance Indicators (KPIs):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Website traffic (monthly unique visitors)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Conversion rate (visitors to purchases)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Bounce rate and session duration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Email list growth (subscribers/month)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Social media referrals to website</w:t>
      </w:r>
    </w:p>
    <w:p w:rsidR="007734A8" w:rsidRPr="007734A8" w:rsidRDefault="007734A8" w:rsidP="007734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Average order value (AOV)</w:t>
      </w:r>
    </w:p>
    <w:p w:rsidR="00D902A4" w:rsidRPr="001E1D97" w:rsidRDefault="00D902A4" w:rsidP="00D902A4"/>
    <w:p w:rsidR="007734A8" w:rsidRDefault="007734A8" w:rsidP="007734A8">
      <w:pPr>
        <w:pStyle w:val="Heading1-PageBreak"/>
      </w:pPr>
      <w:r>
        <w:lastRenderedPageBreak/>
        <w:t>3.</w:t>
      </w:r>
      <w:r w:rsidRPr="007734A8">
        <w:t xml:space="preserve">Current Website Analysis </w:t>
      </w:r>
      <w:r w:rsidRPr="007734A8">
        <w:rPr>
          <w:i/>
          <w:iCs/>
        </w:rPr>
        <w:t>(If Applicable)</w:t>
      </w:r>
    </w:p>
    <w:p w:rsidR="007734A8" w:rsidRPr="007734A8" w:rsidRDefault="007734A8" w:rsidP="00773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Note:</w:t>
      </w: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Assume a basic website is live at www.ranitback.com.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Strengths:</w:t>
      </w:r>
    </w:p>
    <w:p w:rsidR="007734A8" w:rsidRPr="007734A8" w:rsidRDefault="007734A8" w:rsidP="007734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Strong social media presence linked to website</w:t>
      </w:r>
    </w:p>
    <w:p w:rsidR="007734A8" w:rsidRPr="007734A8" w:rsidRDefault="007734A8" w:rsidP="007734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Clean product display</w:t>
      </w:r>
    </w:p>
    <w:p w:rsidR="007734A8" w:rsidRPr="007734A8" w:rsidRDefault="007734A8" w:rsidP="007734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Acceptable payment gateway functioning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Weaknesses:</w:t>
      </w:r>
    </w:p>
    <w:p w:rsidR="007734A8" w:rsidRPr="007734A8" w:rsidRDefault="007734A8" w:rsidP="007734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Inconsistent mobile experience</w:t>
      </w:r>
    </w:p>
    <w:p w:rsidR="007734A8" w:rsidRPr="007734A8" w:rsidRDefault="007734A8" w:rsidP="007734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Navigation lacks clarity</w:t>
      </w:r>
    </w:p>
    <w:p w:rsidR="007734A8" w:rsidRPr="007734A8" w:rsidRDefault="007734A8" w:rsidP="007734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Pages load slowly on mobile</w:t>
      </w:r>
    </w:p>
    <w:p w:rsidR="007734A8" w:rsidRPr="007734A8" w:rsidRDefault="007734A8" w:rsidP="007734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Minimal SEO presence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Areas for Improvement:</w:t>
      </w:r>
    </w:p>
    <w:p w:rsidR="007734A8" w:rsidRPr="007734A8" w:rsidRDefault="007734A8" w:rsidP="007734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Improve mobile optimization and responsiveness</w:t>
      </w:r>
    </w:p>
    <w:p w:rsidR="007734A8" w:rsidRPr="007734A8" w:rsidRDefault="007734A8" w:rsidP="007734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Streamline navigation bar and page flow</w:t>
      </w:r>
    </w:p>
    <w:p w:rsidR="007734A8" w:rsidRPr="007734A8" w:rsidRDefault="007734A8" w:rsidP="007734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Enhance SEO on all product and blog pages</w:t>
      </w:r>
    </w:p>
    <w:p w:rsidR="007734A8" w:rsidRPr="007734A8" w:rsidRDefault="007734A8" w:rsidP="007734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Implement faster hosting and CDN integrati</w:t>
      </w:r>
      <w:r w:rsidR="006B1CD5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</w:t>
      </w:r>
      <w:bookmarkStart w:id="1" w:name="_GoBack"/>
      <w:bookmarkEnd w:id="1"/>
    </w:p>
    <w:p w:rsidR="00D902A4" w:rsidRPr="007734A8" w:rsidRDefault="00D902A4" w:rsidP="007734A8"/>
    <w:p w:rsidR="00A21BED" w:rsidRDefault="007734A8" w:rsidP="0026504D">
      <w:pPr>
        <w:pStyle w:val="Heading1-PageBreak"/>
      </w:pPr>
      <w:r>
        <w:lastRenderedPageBreak/>
        <w:t>4.</w:t>
      </w:r>
      <w:r w:rsidRPr="007734A8">
        <w:t xml:space="preserve"> </w:t>
      </w:r>
      <w:r>
        <w:t>Proposed Website Features and Functionality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Essential Pages: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Homepage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About Us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Shop: Men's, Women's, Accessories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Product Pages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Lookbook</w:t>
      </w:r>
      <w:proofErr w:type="spellEnd"/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/ Blog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Contact Page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FAQ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Cart &amp; Checkout</w:t>
      </w:r>
    </w:p>
    <w:p w:rsidR="007734A8" w:rsidRPr="007734A8" w:rsidRDefault="007734A8" w:rsidP="007734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Login / Account</w:t>
      </w:r>
    </w:p>
    <w:p w:rsidR="007734A8" w:rsidRPr="007734A8" w:rsidRDefault="007734A8" w:rsidP="00773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7734A8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Desired Functionality: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Product filters (size, </w:t>
      </w:r>
      <w:proofErr w:type="spellStart"/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color</w:t>
      </w:r>
      <w:proofErr w:type="spellEnd"/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, price)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Wishlist/save for later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Secure checkout (Stripe, PayPal)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Instagram feed integration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Email signup popups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Product reviews</w:t>
      </w:r>
    </w:p>
    <w:p w:rsidR="007734A8" w:rsidRPr="007734A8" w:rsidRDefault="007734A8" w:rsidP="007734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734A8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Order tracking dashboard for users</w:t>
      </w:r>
    </w:p>
    <w:p w:rsidR="000D4D01" w:rsidRDefault="000D4D01" w:rsidP="006D3A72"/>
    <w:p w:rsidR="000D4D01" w:rsidRDefault="000D4D01">
      <w:r>
        <w:br w:type="page"/>
      </w:r>
    </w:p>
    <w:p w:rsidR="000D4D01" w:rsidRDefault="000D4D01" w:rsidP="000D4D01">
      <w:pPr>
        <w:pStyle w:val="Heading1-PageBreak"/>
      </w:pPr>
      <w:r>
        <w:lastRenderedPageBreak/>
        <w:t xml:space="preserve"> 5.Design and User Experience</w:t>
      </w:r>
    </w:p>
    <w:p w:rsidR="000D4D01" w:rsidRPr="000D4D01" w:rsidRDefault="000D4D01" w:rsidP="000D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 </w:t>
      </w:r>
      <w:r w:rsidRPr="000D4D0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Colour Scheme:</w:t>
      </w:r>
    </w:p>
    <w:p w:rsidR="000D4D01" w:rsidRPr="000D4D01" w:rsidRDefault="000D4D01" w:rsidP="000D4D0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Primary: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Jet Black (#000000)</w:t>
      </w:r>
    </w:p>
    <w:p w:rsidR="000D4D01" w:rsidRPr="000D4D01" w:rsidRDefault="000D4D01" w:rsidP="000D4D0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Secondary: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White (#FFFFFF)</w:t>
      </w:r>
    </w:p>
    <w:p w:rsidR="000D4D01" w:rsidRPr="000D4D01" w:rsidRDefault="000D4D01" w:rsidP="000D4D0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Accent: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Crimson Red (#D72638), Cool Grey (#B0B0B0)</w:t>
      </w:r>
    </w:p>
    <w:p w:rsidR="000D4D01" w:rsidRPr="000D4D01" w:rsidRDefault="000D4D01" w:rsidP="000D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 </w:t>
      </w:r>
      <w:r w:rsidRPr="000D4D0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Typography:</w:t>
      </w:r>
    </w:p>
    <w:p w:rsidR="000D4D01" w:rsidRPr="000D4D01" w:rsidRDefault="000D4D01" w:rsidP="000D4D0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Headers: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</w:t>
      </w:r>
      <w:proofErr w:type="spellStart"/>
      <w:r w:rsidRPr="000D4D01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>Bebas</w:t>
      </w:r>
      <w:proofErr w:type="spellEnd"/>
      <w:r w:rsidRPr="000D4D01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 xml:space="preserve"> Neue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– Bold and street-style</w:t>
      </w:r>
    </w:p>
    <w:p w:rsidR="000D4D01" w:rsidRPr="000D4D01" w:rsidRDefault="000D4D01" w:rsidP="000D4D0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Body Text: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</w:t>
      </w:r>
      <w:r w:rsidRPr="000D4D01">
        <w:rPr>
          <w:rFonts w:ascii="Times New Roman" w:eastAsia="Times New Roman" w:hAnsi="Times New Roman" w:cs="Times New Roman"/>
          <w:i/>
          <w:iCs/>
          <w:sz w:val="24"/>
          <w:szCs w:val="24"/>
          <w:lang w:val="en-ZA" w:eastAsia="en-ZA"/>
        </w:rPr>
        <w:t>Open Sans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– Clean and readable</w:t>
      </w:r>
    </w:p>
    <w:p w:rsidR="000D4D01" w:rsidRPr="000D4D01" w:rsidRDefault="000D4D01" w:rsidP="000D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 </w:t>
      </w:r>
      <w:r w:rsidRPr="000D4D0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Layout and Design:</w:t>
      </w:r>
    </w:p>
    <w:p w:rsidR="000D4D01" w:rsidRPr="000D4D01" w:rsidRDefault="000D4D01" w:rsidP="000D4D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Grid layout with high-impact visuals</w:t>
      </w:r>
    </w:p>
    <w:p w:rsidR="000D4D01" w:rsidRPr="000D4D01" w:rsidRDefault="000D4D01" w:rsidP="000D4D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Large hero images on homepage</w:t>
      </w:r>
    </w:p>
    <w:p w:rsidR="000D4D01" w:rsidRPr="000D4D01" w:rsidRDefault="000D4D01" w:rsidP="000D4D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Minimalist product presentation</w:t>
      </w:r>
    </w:p>
    <w:p w:rsidR="000D4D01" w:rsidRPr="000D4D01" w:rsidRDefault="000D4D01" w:rsidP="000D4D0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Sticky navigation menu for easy browsing</w:t>
      </w:r>
    </w:p>
    <w:p w:rsidR="000D4D01" w:rsidRPr="000D4D01" w:rsidRDefault="000D4D01" w:rsidP="000D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   </w:t>
      </w:r>
      <w:r w:rsidRPr="000D4D0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User Experience Considerations:</w:t>
      </w:r>
    </w:p>
    <w:p w:rsidR="000D4D01" w:rsidRPr="000D4D01" w:rsidRDefault="000D4D01" w:rsidP="000D4D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Mobile-first responsive design</w:t>
      </w:r>
    </w:p>
    <w:p w:rsidR="000D4D01" w:rsidRPr="000D4D01" w:rsidRDefault="000D4D01" w:rsidP="000D4D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Fast page loading (less than 2s)</w:t>
      </w:r>
    </w:p>
    <w:p w:rsidR="000D4D01" w:rsidRPr="000D4D01" w:rsidRDefault="000D4D01" w:rsidP="000D4D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Clear CTAs (Add to Cart, View Collection, Subscribe)</w:t>
      </w:r>
    </w:p>
    <w:p w:rsidR="000D4D01" w:rsidRPr="000D4D01" w:rsidRDefault="000D4D01" w:rsidP="000D4D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Easy product search/filtering</w:t>
      </w:r>
    </w:p>
    <w:p w:rsidR="000D4D01" w:rsidRPr="000D4D01" w:rsidRDefault="000D4D01" w:rsidP="000D4D0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Visual hierarchy maintained across all devices</w:t>
      </w:r>
    </w:p>
    <w:p w:rsidR="000D4D01" w:rsidRPr="000D4D01" w:rsidRDefault="000D4D01" w:rsidP="000D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     </w:t>
      </w:r>
      <w:r w:rsidRPr="000D4D0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Low-Fidelity Wireframes (Descriptions):</w:t>
      </w:r>
    </w:p>
    <w:p w:rsidR="000D4D01" w:rsidRPr="000D4D01" w:rsidRDefault="000D4D01" w:rsidP="000D4D0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Homepage: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 xml:space="preserve">Banner image &gt; Featured drops &gt; New arrivals &gt; </w:t>
      </w:r>
      <w:proofErr w:type="spellStart"/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Lookbook</w:t>
      </w:r>
      <w:proofErr w:type="spellEnd"/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&gt; Footer</w:t>
      </w:r>
    </w:p>
    <w:p w:rsidR="000D4D01" w:rsidRPr="000D4D01" w:rsidRDefault="000D4D01" w:rsidP="000D4D0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Product Page: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Large image &gt; Size selector &gt; Add to Cart &gt; Description &gt; Reviews</w:t>
      </w:r>
    </w:p>
    <w:p w:rsidR="000D4D01" w:rsidRPr="000D4D01" w:rsidRDefault="000D4D01" w:rsidP="000D4D0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Lookbook</w:t>
      </w:r>
      <w:proofErr w:type="spellEnd"/>
      <w:r w:rsidRPr="000D4D01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/Blog:</w:t>
      </w:r>
      <w:r w:rsidRPr="000D4D0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br/>
        <w:t>Visual-based feed showing styled outfits and brand news</w:t>
      </w:r>
    </w:p>
    <w:p w:rsidR="000D4D01" w:rsidRDefault="000D4D01" w:rsidP="006D3A72"/>
    <w:p w:rsidR="000D4D01" w:rsidRDefault="000D4D01">
      <w:r>
        <w:br w:type="page"/>
      </w:r>
    </w:p>
    <w:p w:rsidR="000D4D01" w:rsidRDefault="000D4D01" w:rsidP="000D4D01">
      <w:pPr>
        <w:pStyle w:val="Heading1-PageBreak"/>
      </w:pPr>
      <w:r>
        <w:lastRenderedPageBreak/>
        <w:t xml:space="preserve"> 6.</w:t>
      </w:r>
      <w:r w:rsidR="00860D9B">
        <w:t>Technical Requirements</w:t>
      </w:r>
    </w:p>
    <w:p w:rsidR="00CB5DD1" w:rsidRPr="00CB5DD1" w:rsidRDefault="00CB5DD1" w:rsidP="00CB5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CB5DD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Hosting &amp; Domain:</w:t>
      </w:r>
    </w:p>
    <w:p w:rsidR="00CB5DD1" w:rsidRPr="00CB5DD1" w:rsidRDefault="00CB5DD1" w:rsidP="00CB5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Domain: www.ranitback.com (already owned or to be registered)</w:t>
      </w:r>
    </w:p>
    <w:p w:rsidR="00CB5DD1" w:rsidRPr="00CB5DD1" w:rsidRDefault="00CB5DD1" w:rsidP="00CB5D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Hosting Options: Shopify (preferred) OR </w:t>
      </w:r>
      <w:proofErr w:type="spellStart"/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Hostinger</w:t>
      </w:r>
      <w:proofErr w:type="spellEnd"/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with WooCommerce</w:t>
      </w:r>
    </w:p>
    <w:p w:rsidR="00CB5DD1" w:rsidRPr="00CB5DD1" w:rsidRDefault="00CB5DD1" w:rsidP="00CB5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CB5DD1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Technologies &amp; Frameworks: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HTML5, CSS3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JavaScript (Vanilla or React.js)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CMS: Shopify OR WordPress with WooCommerce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Backend (if needed): Node.js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Database: Firebase / MongoDB (for user data and orders)</w:t>
      </w:r>
    </w:p>
    <w:p w:rsidR="00CB5DD1" w:rsidRPr="00CB5DD1" w:rsidRDefault="00CB5DD1" w:rsidP="00CB5D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CB5DD1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Analytics: Google Analytics, Meta Pixel</w:t>
      </w:r>
    </w:p>
    <w:p w:rsidR="000D4D01" w:rsidRDefault="000D4D01" w:rsidP="006D3A72"/>
    <w:p w:rsidR="000D4D01" w:rsidRDefault="000D4D01">
      <w:r>
        <w:br w:type="page"/>
      </w:r>
    </w:p>
    <w:p w:rsidR="00860D9B" w:rsidRDefault="00860D9B" w:rsidP="00860D9B">
      <w:pPr>
        <w:pStyle w:val="Heading1-PageBreak"/>
      </w:pPr>
      <w:r>
        <w:lastRenderedPageBreak/>
        <w:t>7.Timeline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977"/>
        <w:gridCol w:w="3308"/>
      </w:tblGrid>
      <w:tr w:rsidR="00860D9B" w:rsidRPr="00860D9B" w:rsidTr="00860D9B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CB5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Week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</w:t>
            </w:r>
            <w:r w:rsidRPr="00860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Milestone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Deliverables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1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Project Planning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</w:t>
            </w: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Requirements, assets collection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2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Design Phase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Wireframes, feedback loops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3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Front-End Development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Homepage, product page structure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4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Backend/Shop Integration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Payment system, product upload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5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SEO &amp; Mobile Optimization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Mobile testing, performance fixes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6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QA Testing &amp; Bug Fixes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User testing, cart &amp; login verification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7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Launch Prep &amp; Marketing Rollout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Social campaigns, newsletter</w:t>
            </w:r>
          </w:p>
        </w:tc>
      </w:tr>
      <w:tr w:rsidR="00860D9B" w:rsidRPr="00860D9B" w:rsidTr="00860D9B">
        <w:trPr>
          <w:tblCellSpacing w:w="15" w:type="dxa"/>
        </w:trPr>
        <w:tc>
          <w:tcPr>
            <w:tcW w:w="137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8</w:t>
            </w:r>
          </w:p>
        </w:tc>
        <w:tc>
          <w:tcPr>
            <w:tcW w:w="2947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Website Launch</w:t>
            </w:r>
          </w:p>
        </w:tc>
        <w:tc>
          <w:tcPr>
            <w:tcW w:w="3263" w:type="dxa"/>
            <w:vAlign w:val="center"/>
            <w:hideMark/>
          </w:tcPr>
          <w:p w:rsidR="00860D9B" w:rsidRPr="00860D9B" w:rsidRDefault="00860D9B" w:rsidP="0086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860D9B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Go live and monitor</w:t>
            </w:r>
          </w:p>
        </w:tc>
      </w:tr>
    </w:tbl>
    <w:p w:rsidR="00CB5DD1" w:rsidRDefault="00CB5DD1" w:rsidP="001073CE">
      <w:pPr>
        <w:pStyle w:val="Image"/>
      </w:pPr>
    </w:p>
    <w:p w:rsidR="00CB5DD1" w:rsidRDefault="00CB5DD1" w:rsidP="00CB5DD1"/>
    <w:p w:rsidR="00CB5DD1" w:rsidRDefault="00CB5DD1">
      <w:r>
        <w:br w:type="page"/>
      </w:r>
    </w:p>
    <w:p w:rsidR="00CB5DD1" w:rsidRDefault="00CB5DD1" w:rsidP="00CB5DD1">
      <w:pPr>
        <w:pStyle w:val="Heading1-PageBreak"/>
      </w:pPr>
      <w:r>
        <w:lastRenderedPageBreak/>
        <w:t>8.References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Shopify</w:t>
      </w:r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Developer Documentation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Google</w:t>
      </w:r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Fonts – </w:t>
      </w:r>
      <w:proofErr w:type="spellStart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Bebas</w:t>
      </w:r>
      <w:proofErr w:type="spell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Neue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Open</w:t>
      </w:r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Sans Font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</w:t>
      </w:r>
      <w:proofErr w:type="spellStart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Color</w:t>
      </w:r>
      <w:proofErr w:type="spellEnd"/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Hunt – Urban Palettes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Inspiration</w:t>
      </w:r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from:</w:t>
      </w:r>
    </w:p>
    <w:p w:rsidR="00FB049B" w:rsidRPr="00FB049B" w:rsidRDefault="00FB049B" w:rsidP="00FB04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www.kith.com</w:t>
      </w:r>
    </w:p>
    <w:p w:rsidR="00FB049B" w:rsidRPr="00FB049B" w:rsidRDefault="00FB049B" w:rsidP="00FB04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www.stussy.com</w:t>
      </w:r>
    </w:p>
    <w:p w:rsidR="00FB049B" w:rsidRPr="00FB049B" w:rsidRDefault="00FB049B" w:rsidP="00FB049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www.ssstuff.com.au</w:t>
      </w:r>
    </w:p>
    <w:p w:rsidR="00FB049B" w:rsidRPr="00FB049B" w:rsidRDefault="00FB049B" w:rsidP="00FB0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gramStart"/>
      <w:r w:rsidRPr="00FB049B">
        <w:rPr>
          <w:rFonts w:ascii="Times New Roman" w:eastAsia="Times New Roman" w:hAnsi="Symbol" w:cs="Times New Roman"/>
          <w:sz w:val="24"/>
          <w:szCs w:val="24"/>
          <w:lang w:val="en-ZA" w:eastAsia="en-ZA"/>
        </w:rPr>
        <w:t></w:t>
      </w:r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 UX</w:t>
      </w:r>
      <w:proofErr w:type="gramEnd"/>
      <w:r w:rsidRPr="00FB049B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Principles: Google UX Library</w:t>
      </w:r>
    </w:p>
    <w:p w:rsidR="006D3A72" w:rsidRPr="00CB5DD1" w:rsidRDefault="006D3A72" w:rsidP="00CB5DD1"/>
    <w:sectPr w:rsidR="006D3A72" w:rsidRPr="00CB5DD1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E70" w:rsidRDefault="00D06E70">
      <w:pPr>
        <w:spacing w:line="240" w:lineRule="auto"/>
      </w:pPr>
      <w:r>
        <w:separator/>
      </w:r>
    </w:p>
  </w:endnote>
  <w:endnote w:type="continuationSeparator" w:id="0">
    <w:p w:rsidR="00D06E70" w:rsidRDefault="00D0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E70" w:rsidRDefault="00D06E70">
      <w:pPr>
        <w:spacing w:line="240" w:lineRule="auto"/>
      </w:pPr>
      <w:r>
        <w:separator/>
      </w:r>
    </w:p>
  </w:footnote>
  <w:footnote w:type="continuationSeparator" w:id="0">
    <w:p w:rsidR="00D06E70" w:rsidRDefault="00D06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5548B"/>
    <w:multiLevelType w:val="multilevel"/>
    <w:tmpl w:val="260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29D1A05"/>
    <w:multiLevelType w:val="multilevel"/>
    <w:tmpl w:val="B14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60FDF"/>
    <w:multiLevelType w:val="multilevel"/>
    <w:tmpl w:val="2E18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8308F"/>
    <w:multiLevelType w:val="multilevel"/>
    <w:tmpl w:val="3FB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B23A0"/>
    <w:multiLevelType w:val="multilevel"/>
    <w:tmpl w:val="F49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56AF2"/>
    <w:multiLevelType w:val="multilevel"/>
    <w:tmpl w:val="4CC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7912"/>
    <w:multiLevelType w:val="multilevel"/>
    <w:tmpl w:val="E83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F41AF"/>
    <w:multiLevelType w:val="multilevel"/>
    <w:tmpl w:val="28C0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8310B"/>
    <w:multiLevelType w:val="multilevel"/>
    <w:tmpl w:val="469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71850"/>
    <w:multiLevelType w:val="multilevel"/>
    <w:tmpl w:val="DE00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466C8"/>
    <w:multiLevelType w:val="multilevel"/>
    <w:tmpl w:val="C9D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24E99"/>
    <w:multiLevelType w:val="multilevel"/>
    <w:tmpl w:val="23F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86EC8"/>
    <w:multiLevelType w:val="multilevel"/>
    <w:tmpl w:val="8264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E3CCA"/>
    <w:multiLevelType w:val="multilevel"/>
    <w:tmpl w:val="B5D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54EC0"/>
    <w:multiLevelType w:val="multilevel"/>
    <w:tmpl w:val="B71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3184E"/>
    <w:multiLevelType w:val="multilevel"/>
    <w:tmpl w:val="22A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0"/>
  </w:num>
  <w:num w:numId="21">
    <w:abstractNumId w:val="22"/>
  </w:num>
  <w:num w:numId="22">
    <w:abstractNumId w:val="24"/>
  </w:num>
  <w:num w:numId="23">
    <w:abstractNumId w:val="16"/>
  </w:num>
  <w:num w:numId="24">
    <w:abstractNumId w:val="15"/>
  </w:num>
  <w:num w:numId="25">
    <w:abstractNumId w:val="21"/>
  </w:num>
  <w:num w:numId="26">
    <w:abstractNumId w:val="23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4"/>
  </w:num>
  <w:num w:numId="38">
    <w:abstractNumId w:val="18"/>
  </w:num>
  <w:num w:numId="39">
    <w:abstractNumId w:val="13"/>
  </w:num>
  <w:num w:numId="40">
    <w:abstractNumId w:val="25"/>
  </w:num>
  <w:num w:numId="41">
    <w:abstractNumId w:val="12"/>
  </w:num>
  <w:num w:numId="42">
    <w:abstractNumId w:val="17"/>
  </w:num>
  <w:num w:numId="43">
    <w:abstractNumId w:val="1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ZA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9E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4D01"/>
    <w:rsid w:val="000F11B9"/>
    <w:rsid w:val="00102341"/>
    <w:rsid w:val="00105960"/>
    <w:rsid w:val="001073CE"/>
    <w:rsid w:val="00121553"/>
    <w:rsid w:val="00131CAB"/>
    <w:rsid w:val="001877D5"/>
    <w:rsid w:val="001D0BD1"/>
    <w:rsid w:val="002017AC"/>
    <w:rsid w:val="002359ED"/>
    <w:rsid w:val="00252520"/>
    <w:rsid w:val="002625F9"/>
    <w:rsid w:val="002631F7"/>
    <w:rsid w:val="0026484A"/>
    <w:rsid w:val="0026504D"/>
    <w:rsid w:val="002743FC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5C4931"/>
    <w:rsid w:val="00614CAB"/>
    <w:rsid w:val="00633BC0"/>
    <w:rsid w:val="00661DE5"/>
    <w:rsid w:val="006706DE"/>
    <w:rsid w:val="0069487E"/>
    <w:rsid w:val="006A648B"/>
    <w:rsid w:val="006B0B82"/>
    <w:rsid w:val="006B1CD5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734A8"/>
    <w:rsid w:val="00792424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82D"/>
    <w:rsid w:val="00853E64"/>
    <w:rsid w:val="00860D9B"/>
    <w:rsid w:val="00895251"/>
    <w:rsid w:val="00897BFF"/>
    <w:rsid w:val="008B7F0E"/>
    <w:rsid w:val="008C61B9"/>
    <w:rsid w:val="009116B5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5DD1"/>
    <w:rsid w:val="00CC3AB0"/>
    <w:rsid w:val="00CC609E"/>
    <w:rsid w:val="00CD4A9C"/>
    <w:rsid w:val="00CF12AE"/>
    <w:rsid w:val="00D06E70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049B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57301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31"/>
  </w:style>
  <w:style w:type="paragraph" w:styleId="Heading1">
    <w:name w:val="heading 1"/>
    <w:basedOn w:val="Normal"/>
    <w:next w:val="Normal"/>
    <w:link w:val="Heading1Char"/>
    <w:uiPriority w:val="9"/>
    <w:qFormat/>
    <w:rsid w:val="005C4931"/>
    <w:pPr>
      <w:keepNext/>
      <w:keepLines/>
      <w:numPr>
        <w:numId w:val="3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31"/>
    <w:pPr>
      <w:keepNext/>
      <w:keepLines/>
      <w:numPr>
        <w:ilvl w:val="1"/>
        <w:numId w:val="3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31"/>
    <w:pPr>
      <w:keepNext/>
      <w:keepLines/>
      <w:numPr>
        <w:ilvl w:val="2"/>
        <w:numId w:val="3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31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31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31"/>
    <w:pPr>
      <w:keepNext/>
      <w:keepLines/>
      <w:numPr>
        <w:ilvl w:val="5"/>
        <w:numId w:val="3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31"/>
    <w:pPr>
      <w:keepNext/>
      <w:keepLines/>
      <w:numPr>
        <w:ilvl w:val="6"/>
        <w:numId w:val="3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31"/>
    <w:pPr>
      <w:keepNext/>
      <w:keepLines/>
      <w:numPr>
        <w:ilvl w:val="7"/>
        <w:numId w:val="3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31"/>
    <w:pPr>
      <w:keepNext/>
      <w:keepLines/>
      <w:numPr>
        <w:ilvl w:val="8"/>
        <w:numId w:val="3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rsid w:val="00B61F85"/>
    <w:pPr>
      <w:numPr>
        <w:numId w:val="3"/>
      </w:numPr>
    </w:pPr>
    <w:rPr>
      <w:color w:val="3B3838" w:themeColor="background2" w:themeShade="40"/>
    </w:rPr>
  </w:style>
  <w:style w:type="paragraph" w:styleId="Title">
    <w:name w:val="Title"/>
    <w:basedOn w:val="Normal"/>
    <w:next w:val="Normal"/>
    <w:link w:val="TitleChar"/>
    <w:uiPriority w:val="10"/>
    <w:qFormat/>
    <w:rsid w:val="005C49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4931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sid w:val="005C4931"/>
    <w:rPr>
      <w:b/>
      <w:bCs/>
      <w:i/>
      <w:iCs/>
      <w:caps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Bullet">
    <w:name w:val="List Bullet"/>
    <w:basedOn w:val="Normal"/>
    <w:uiPriority w:val="11"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C4931"/>
    <w:rPr>
      <w:i/>
      <w:iC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4931"/>
    <w:rPr>
      <w:b/>
      <w:bCs/>
      <w:color w:val="000000" w:themeColor="text1"/>
    </w:rPr>
  </w:style>
  <w:style w:type="paragraph" w:customStyle="1" w:styleId="Heading1-PageBreak">
    <w:name w:val="Heading 1 - Page Break"/>
    <w:basedOn w:val="Normal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931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qFormat/>
    <w:rsid w:val="005C493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3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3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3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5C4931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C4931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C49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93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qFormat/>
    <w:rsid w:val="005C49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4931"/>
    <w:rPr>
      <w:smallCaps/>
      <w:color w:val="404040" w:themeColor="text1" w:themeTint="BF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6B4A-7139-4B43-818A-8A18BE3C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10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2025-08-06T20:47:00Z</dcterms:created>
  <dcterms:modified xsi:type="dcterms:W3CDTF">2025-08-07T12:00:00Z</dcterms:modified>
</cp:coreProperties>
</file>